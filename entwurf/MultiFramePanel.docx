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BC" w:rsidRDefault="001C1361" w:rsidP="001C1361">
      <w:pPr>
        <w:pStyle w:val="Titel"/>
      </w:pPr>
      <w:r>
        <w:t>Entwurf MultiFramePanel</w:t>
      </w:r>
    </w:p>
    <w:p w:rsidR="001C1361" w:rsidRDefault="001C1361" w:rsidP="001C1361">
      <w:pPr>
        <w:pStyle w:val="berschrift1"/>
      </w:pPr>
      <w:r>
        <w:t>Features</w:t>
      </w:r>
    </w:p>
    <w:p w:rsidR="001C1361" w:rsidRDefault="00457624" w:rsidP="001C1361">
      <w:pPr>
        <w:pStyle w:val="berschrift2"/>
      </w:pPr>
      <w:r>
        <w:t>Unterteilung</w:t>
      </w:r>
    </w:p>
    <w:p w:rsidR="00457624" w:rsidRDefault="00457624" w:rsidP="00457624">
      <w:pPr>
        <w:pStyle w:val="Listenabsatz"/>
        <w:numPr>
          <w:ilvl w:val="0"/>
          <w:numId w:val="1"/>
        </w:numPr>
      </w:pPr>
      <w:r>
        <w:t>Horizontales bzw. vertikales Unterteilen des Frames</w:t>
      </w:r>
    </w:p>
    <w:p w:rsidR="00CB1548" w:rsidRDefault="00CB1548" w:rsidP="00CB1548">
      <w:pPr>
        <w:pStyle w:val="berschrift2"/>
      </w:pPr>
      <w:r>
        <w:t>Vereinigung</w:t>
      </w:r>
    </w:p>
    <w:p w:rsidR="00CB1548" w:rsidRDefault="007519BC" w:rsidP="00CB1548">
      <w:pPr>
        <w:pStyle w:val="Listenabsatz"/>
        <w:numPr>
          <w:ilvl w:val="0"/>
          <w:numId w:val="1"/>
        </w:numPr>
      </w:pPr>
      <w:r>
        <w:t>Zusammenführen zweier Frames an deren Grenze</w:t>
      </w:r>
    </w:p>
    <w:p w:rsidR="00A35FAA" w:rsidRDefault="00A35FAA" w:rsidP="00A35FAA">
      <w:pPr>
        <w:pStyle w:val="berschrift2"/>
      </w:pPr>
      <w:r>
        <w:t>Menüleiste</w:t>
      </w:r>
    </w:p>
    <w:p w:rsidR="00A35FAA" w:rsidRDefault="00A35FAA" w:rsidP="00A35FAA">
      <w:pPr>
        <w:pStyle w:val="Listenabsatz"/>
        <w:numPr>
          <w:ilvl w:val="0"/>
          <w:numId w:val="1"/>
        </w:numPr>
      </w:pPr>
      <w:r>
        <w:t>Fixer Teil:</w:t>
      </w:r>
    </w:p>
    <w:p w:rsidR="00A35FAA" w:rsidRDefault="00A35FAA" w:rsidP="00A35FAA">
      <w:pPr>
        <w:pStyle w:val="Listenabsatz"/>
        <w:numPr>
          <w:ilvl w:val="1"/>
          <w:numId w:val="1"/>
        </w:numPr>
      </w:pPr>
      <w:r>
        <w:t>Frame maximieren</w:t>
      </w:r>
    </w:p>
    <w:p w:rsidR="00A35FAA" w:rsidRDefault="00A35FAA" w:rsidP="00A35FAA">
      <w:pPr>
        <w:pStyle w:val="Listenabsatz"/>
        <w:numPr>
          <w:ilvl w:val="1"/>
          <w:numId w:val="1"/>
        </w:numPr>
      </w:pPr>
      <w:r>
        <w:t xml:space="preserve">Frame schließen </w:t>
      </w:r>
      <w:r>
        <w:sym w:font="Wingdings" w:char="F0E0"/>
      </w:r>
      <w:r>
        <w:t xml:space="preserve"> Zusammenführen</w:t>
      </w:r>
    </w:p>
    <w:p w:rsidR="00A35FAA" w:rsidRDefault="00A35FAA" w:rsidP="00A35FAA">
      <w:pPr>
        <w:pStyle w:val="Listenabsatz"/>
        <w:numPr>
          <w:ilvl w:val="1"/>
          <w:numId w:val="1"/>
        </w:numPr>
      </w:pPr>
      <w:r>
        <w:t>Frame Teilen (horizontal, vertikal)</w:t>
      </w:r>
    </w:p>
    <w:p w:rsidR="00A35FAA" w:rsidRDefault="00A35FAA" w:rsidP="00A35FAA">
      <w:pPr>
        <w:pStyle w:val="Listenabsatz"/>
        <w:numPr>
          <w:ilvl w:val="1"/>
          <w:numId w:val="1"/>
        </w:numPr>
      </w:pPr>
      <w:r>
        <w:t>Frameinhalt festlegen (Möglichkeiten durch Anwendung vorgegeben)</w:t>
      </w:r>
    </w:p>
    <w:p w:rsidR="0045549A" w:rsidRDefault="0045549A" w:rsidP="00A35FAA">
      <w:pPr>
        <w:pStyle w:val="Listenabsatz"/>
        <w:numPr>
          <w:ilvl w:val="1"/>
          <w:numId w:val="1"/>
        </w:numPr>
      </w:pPr>
      <w:r>
        <w:t>Als Overlay, erscheint bei Tastendruck oder ist immer da (rechts oben)</w:t>
      </w:r>
    </w:p>
    <w:p w:rsidR="00A35FAA" w:rsidRDefault="00A35FAA" w:rsidP="00A35FAA">
      <w:pPr>
        <w:pStyle w:val="Listenabsatz"/>
        <w:numPr>
          <w:ilvl w:val="0"/>
          <w:numId w:val="1"/>
        </w:numPr>
      </w:pPr>
      <w:r>
        <w:t>Optionaler Teil:</w:t>
      </w:r>
    </w:p>
    <w:p w:rsidR="00A35FAA" w:rsidRDefault="00A35FAA" w:rsidP="00A35FAA">
      <w:pPr>
        <w:pStyle w:val="Listenabsatz"/>
        <w:numPr>
          <w:ilvl w:val="1"/>
          <w:numId w:val="1"/>
        </w:numPr>
      </w:pPr>
      <w:r>
        <w:t>Durch Inhalt bzw. Anwendung vorgegeben</w:t>
      </w:r>
    </w:p>
    <w:p w:rsidR="00CB718D" w:rsidRDefault="00CB718D" w:rsidP="00CB718D">
      <w:pPr>
        <w:pStyle w:val="berschrift2"/>
      </w:pPr>
      <w:r>
        <w:t>Overlay</w:t>
      </w:r>
    </w:p>
    <w:p w:rsidR="00CB718D" w:rsidRDefault="00CB718D" w:rsidP="00CB718D">
      <w:pPr>
        <w:pStyle w:val="Listenabsatz"/>
        <w:numPr>
          <w:ilvl w:val="0"/>
          <w:numId w:val="1"/>
        </w:numPr>
      </w:pPr>
      <w:r>
        <w:t>Sperren eines Frames</w:t>
      </w:r>
    </w:p>
    <w:p w:rsidR="00CB718D" w:rsidRPr="00CB718D" w:rsidRDefault="00CB718D" w:rsidP="00CB718D">
      <w:pPr>
        <w:pStyle w:val="Listenabsatz"/>
        <w:numPr>
          <w:ilvl w:val="0"/>
          <w:numId w:val="1"/>
        </w:numPr>
      </w:pPr>
      <w:r>
        <w:t>Darstellung aktiver Frame</w:t>
      </w:r>
      <w:bookmarkStart w:id="0" w:name="_GoBack"/>
      <w:bookmarkEnd w:id="0"/>
    </w:p>
    <w:p w:rsidR="001C1361" w:rsidRPr="001C1361" w:rsidRDefault="001C1361" w:rsidP="001C1361"/>
    <w:sectPr w:rsidR="001C1361" w:rsidRPr="001C1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C3D89"/>
    <w:multiLevelType w:val="hybridMultilevel"/>
    <w:tmpl w:val="B486FEBE"/>
    <w:lvl w:ilvl="0" w:tplc="34BC7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7E"/>
    <w:rsid w:val="000B0BAF"/>
    <w:rsid w:val="001C1361"/>
    <w:rsid w:val="0045549A"/>
    <w:rsid w:val="00457624"/>
    <w:rsid w:val="00645BBC"/>
    <w:rsid w:val="0069087E"/>
    <w:rsid w:val="007519BC"/>
    <w:rsid w:val="00A35FAA"/>
    <w:rsid w:val="00C85F20"/>
    <w:rsid w:val="00CB1548"/>
    <w:rsid w:val="00C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1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1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1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1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7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1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1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1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1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535FAC7A.dotm</Template>
  <TotalTime>0</TotalTime>
  <Pages>1</Pages>
  <Words>70</Words>
  <Characters>442</Characters>
  <Application>Microsoft Office Word</Application>
  <DocSecurity>0</DocSecurity>
  <Lines>3</Lines>
  <Paragraphs>1</Paragraphs>
  <ScaleCrop>false</ScaleCrop>
  <Company>Fraunhofer EAS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Obenaus</dc:creator>
  <cp:keywords/>
  <dc:description/>
  <cp:lastModifiedBy>Thomas Obenaus</cp:lastModifiedBy>
  <cp:revision>10</cp:revision>
  <dcterms:created xsi:type="dcterms:W3CDTF">2012-01-25T14:18:00Z</dcterms:created>
  <dcterms:modified xsi:type="dcterms:W3CDTF">2012-01-25T14:33:00Z</dcterms:modified>
</cp:coreProperties>
</file>